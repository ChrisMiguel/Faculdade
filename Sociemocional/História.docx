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:rsidTr="003A1408">
              <w:trPr>
                <w:trHeight w:hRule="exact" w:val="189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EC7C35" w:rsidRDefault="004A7542" w:rsidP="00346ED4">
                  <w:pPr>
                    <w:pStyle w:val="Ttulo2"/>
                    <w:rPr>
                      <w:lang w:val="pt-BR"/>
                    </w:rPr>
                  </w:pPr>
                </w:p>
              </w:tc>
            </w:tr>
            <w:tr w:rsidR="004A7542" w:rsidRPr="00EC7C35" w:rsidTr="00EC7C35">
              <w:trPr>
                <w:trHeight w:val="901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EC7C35" w:rsidRDefault="003A1408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História</w:t>
                  </w:r>
                </w:p>
                <w:p w:rsidR="004A7542" w:rsidRDefault="004A7542" w:rsidP="003A1408">
                  <w:pPr>
                    <w:jc w:val="left"/>
                    <w:rPr>
                      <w:lang w:val="pt-BR"/>
                    </w:rPr>
                  </w:pPr>
                </w:p>
                <w:p w:rsid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A história começa com eu no parque da Xuxa com minhas primas, lá estávamos nos divertindo e tudo estava muito bem. A sensação de estar em “família” com as minhas duas primas e minha tia trazia uma emoção de dentro do coração como se eu estivesse realmente abraçado a elas. Depois de brincarmos muito, passarmos em cada brinquedo e ter compaixão um com o outro iríamos embora do parque. </w:t>
                  </w:r>
                </w:p>
                <w:p w:rsidR="003A1408" w:rsidRPr="00EC7C35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Bom, pensamos em ir embora porém na saída tinha um </w:t>
                  </w:r>
                  <w:bookmarkStart w:id="0" w:name="_GoBack"/>
                  <w:bookmarkEnd w:id="0"/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E10171" w:rsidRDefault="003A1408" w:rsidP="00FE5E5B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Sobre a história</w:t>
                  </w:r>
                </w:p>
                <w:p w:rsidR="003A1408" w:rsidRDefault="003A1408" w:rsidP="003A1408">
                  <w:pPr>
                    <w:rPr>
                      <w:lang w:val="pt-BR"/>
                    </w:rPr>
                  </w:pPr>
                </w:p>
                <w:p w:rsid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Tem objetivo de mostrar um exemplo de mim;</w:t>
                  </w:r>
                </w:p>
                <w:p w:rsid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A história é profunda para detalhar cada parte;</w:t>
                  </w:r>
                </w:p>
                <w:p w:rsidR="003A1408" w:rsidRPr="003A1408" w:rsidRDefault="003A1408" w:rsidP="003A1408">
                  <w:pPr>
                    <w:jc w:val="left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Tem que ter eventos do mundo, pensamentos e explicações do eu lírico.</w:t>
                  </w:r>
                </w:p>
              </w:tc>
            </w:tr>
            <w:tr w:rsidR="004A7542" w:rsidRPr="00EC7C35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p w:rsidR="004A7542" w:rsidRPr="00EC7C35" w:rsidRDefault="004A7542" w:rsidP="003A1408">
                  <w:pPr>
                    <w:jc w:val="both"/>
                    <w:rPr>
                      <w:lang w:val="pt-BR"/>
                    </w:rPr>
                  </w:pPr>
                </w:p>
              </w:tc>
            </w:tr>
            <w:tr w:rsidR="004A7542" w:rsidRPr="00EC7C35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EC7C35" w:rsidRDefault="000E15EE" w:rsidP="004A7542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54FDAD408CC34D2483FBF32893CACF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Experiência voluntária ou de liderança</w:t>
                      </w:r>
                    </w:sdtContent>
                  </w:sdt>
                </w:p>
                <w:sdt>
                  <w:sdtPr>
                    <w:rPr>
                      <w:lang w:val="pt-BR"/>
                    </w:rPr>
                    <w:alias w:val="Insira a experiência voluntária ou de liderança:"/>
                    <w:tag w:val="Insira a experiência voluntária ou de liderança:"/>
                    <w:id w:val="1952504710"/>
                    <w:placeholder>
                      <w:docPart w:val="2F68655CD74B4538A653EFDBB92FE25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EC7C35" w:rsidRDefault="004A7542" w:rsidP="00346ED4">
                      <w:pPr>
                        <w:pStyle w:val="Ttulo2"/>
                        <w:rPr>
                          <w:lang w:val="pt-BR"/>
                        </w:rPr>
                      </w:pPr>
                      <w:r w:rsidRPr="00EC7C35">
                        <w:rPr>
                          <w:lang w:val="pt-BR" w:bidi="pt-BR"/>
                        </w:rPr>
                        <w:t>Você comandou uma equipe em seu clube, liderou um projeto para a sua instituição de caridade preferida ou editou o jornal da sua escola? Descreva experiências que ilustrem suas habilidades de liderança.</w:t>
                      </w:r>
                    </w:p>
                  </w:sdtContent>
                </w:sdt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</w:tr>
    </w:tbl>
    <w:p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5EE" w:rsidRDefault="000E15EE" w:rsidP="004A7542">
      <w:pPr>
        <w:spacing w:after="0" w:line="240" w:lineRule="auto"/>
      </w:pPr>
      <w:r>
        <w:separator/>
      </w:r>
    </w:p>
  </w:endnote>
  <w:endnote w:type="continuationSeparator" w:id="0">
    <w:p w:rsidR="000E15EE" w:rsidRDefault="000E15E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3A1408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5EE" w:rsidRDefault="000E15EE" w:rsidP="004A7542">
      <w:pPr>
        <w:spacing w:after="0" w:line="240" w:lineRule="auto"/>
      </w:pPr>
      <w:r>
        <w:separator/>
      </w:r>
    </w:p>
  </w:footnote>
  <w:footnote w:type="continuationSeparator" w:id="0">
    <w:p w:rsidR="000E15EE" w:rsidRDefault="000E15E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alias w:val="Insira seu nome:"/>
      <w:tag w:val="Insira seu nome:"/>
      <w:id w:val="1764105439"/>
      <w:placeholde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B6024F" w:rsidRDefault="003A1408">
        <w:pPr>
          <w:pStyle w:val="Cabealho"/>
          <w:rPr>
            <w:lang w:val="pt-BR"/>
          </w:rPr>
        </w:pPr>
        <w:r>
          <w:rPr>
            <w:lang w:val="pt-BR"/>
          </w:rPr>
          <w:t>Dinâmica da sua história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08"/>
    <w:rsid w:val="000E15EE"/>
    <w:rsid w:val="001C292B"/>
    <w:rsid w:val="002876BB"/>
    <w:rsid w:val="00293B83"/>
    <w:rsid w:val="002A69D7"/>
    <w:rsid w:val="002D075C"/>
    <w:rsid w:val="003A1408"/>
    <w:rsid w:val="00454034"/>
    <w:rsid w:val="004A7542"/>
    <w:rsid w:val="00522A0E"/>
    <w:rsid w:val="006A3CE7"/>
    <w:rsid w:val="006F77C5"/>
    <w:rsid w:val="00857F01"/>
    <w:rsid w:val="00B6024F"/>
    <w:rsid w:val="00B90950"/>
    <w:rsid w:val="00BE5F21"/>
    <w:rsid w:val="00C74660"/>
    <w:rsid w:val="00E10171"/>
    <w:rsid w:val="00EC26A6"/>
    <w:rsid w:val="00EC7733"/>
    <w:rsid w:val="00EC7C35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4A051"/>
  <w15:chartTrackingRefBased/>
  <w15:docId w15:val="{D89EC005-FE13-457C-B289-772D89C4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FDAD408CC34D2483FBF32893CACF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0B8E2-F62D-4AF8-AB45-93BFB178B44E}"/>
      </w:docPartPr>
      <w:docPartBody>
        <w:p w:rsidR="00000000" w:rsidRDefault="00D16539">
          <w:pPr>
            <w:pStyle w:val="54FDAD408CC34D2483FBF32893CACF17"/>
          </w:pPr>
          <w:r w:rsidRPr="00EC7C35">
            <w:rPr>
              <w:lang w:bidi="pt-BR"/>
            </w:rPr>
            <w:t>Experiência voluntária ou de liderança</w:t>
          </w:r>
        </w:p>
      </w:docPartBody>
    </w:docPart>
    <w:docPart>
      <w:docPartPr>
        <w:name w:val="2F68655CD74B4538A653EFDBB92FE2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39D23B-4F08-40DC-A0CC-9490E605BDFD}"/>
      </w:docPartPr>
      <w:docPartBody>
        <w:p w:rsidR="00000000" w:rsidRDefault="00D16539">
          <w:pPr>
            <w:pStyle w:val="2F68655CD74B4538A653EFDBB92FE256"/>
          </w:pPr>
          <w:r w:rsidRPr="00EC7C35">
            <w:rPr>
              <w:lang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39"/>
    <w:rsid w:val="00D1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57C2C3C094D1DB2856D242A9CA31A">
    <w:name w:val="96957C2C3C094D1DB2856D242A9CA31A"/>
  </w:style>
  <w:style w:type="paragraph" w:customStyle="1" w:styleId="F9A995F7819241A281AD553FC678E5C0">
    <w:name w:val="F9A995F7819241A281AD553FC678E5C0"/>
  </w:style>
  <w:style w:type="paragraph" w:customStyle="1" w:styleId="EE1561A12E5E4E27A0A9C530FDBBEF9C">
    <w:name w:val="EE1561A12E5E4E27A0A9C530FDBBEF9C"/>
  </w:style>
  <w:style w:type="paragraph" w:customStyle="1" w:styleId="B4516E540C304089BE429CE17F915ED6">
    <w:name w:val="B4516E540C304089BE429CE17F915ED6"/>
  </w:style>
  <w:style w:type="paragraph" w:customStyle="1" w:styleId="D861197C51D44622BA3D950455F432F8">
    <w:name w:val="D861197C51D44622BA3D950455F432F8"/>
  </w:style>
  <w:style w:type="paragraph" w:customStyle="1" w:styleId="B93CFA33EEE8433882D1CA9DE9608F03">
    <w:name w:val="B93CFA33EEE8433882D1CA9DE9608F03"/>
  </w:style>
  <w:style w:type="paragraph" w:customStyle="1" w:styleId="AB3C24512D404BF9A9B5CAEBA3DCA893">
    <w:name w:val="AB3C24512D404BF9A9B5CAEBA3DCA893"/>
  </w:style>
  <w:style w:type="paragraph" w:customStyle="1" w:styleId="5B4AD4ABDBD042E5B42F8749DB4E7F56">
    <w:name w:val="5B4AD4ABDBD042E5B42F8749DB4E7F56"/>
  </w:style>
  <w:style w:type="paragraph" w:customStyle="1" w:styleId="A166F70210BD47D09BB14CD10D308D3E">
    <w:name w:val="A166F70210BD47D09BB14CD10D308D3E"/>
  </w:style>
  <w:style w:type="paragraph" w:customStyle="1" w:styleId="EA80D90569C3493BB780967DE2F2C759">
    <w:name w:val="EA80D90569C3493BB780967DE2F2C759"/>
  </w:style>
  <w:style w:type="paragraph" w:customStyle="1" w:styleId="A03BCABE177D41D39A6AA51C6D3667B8">
    <w:name w:val="A03BCABE177D41D39A6AA51C6D3667B8"/>
  </w:style>
  <w:style w:type="paragraph" w:customStyle="1" w:styleId="3F5EB99674474117BDE4B19AB0A36BEF">
    <w:name w:val="3F5EB99674474117BDE4B19AB0A36BEF"/>
  </w:style>
  <w:style w:type="paragraph" w:customStyle="1" w:styleId="E0345BE6994E4ECF84DF9A54CB3C6699">
    <w:name w:val="E0345BE6994E4ECF84DF9A54CB3C6699"/>
  </w:style>
  <w:style w:type="paragraph" w:customStyle="1" w:styleId="A4F8C2244B6A43D39FCDECC450063F3B">
    <w:name w:val="A4F8C2244B6A43D39FCDECC450063F3B"/>
  </w:style>
  <w:style w:type="paragraph" w:customStyle="1" w:styleId="BAB091F07B54448082647422DEB08F1C">
    <w:name w:val="BAB091F07B54448082647422DEB08F1C"/>
  </w:style>
  <w:style w:type="paragraph" w:customStyle="1" w:styleId="DC6694A2B18748A3BD79E4CDBDE24E14">
    <w:name w:val="DC6694A2B18748A3BD79E4CDBDE24E14"/>
  </w:style>
  <w:style w:type="paragraph" w:customStyle="1" w:styleId="BE25C0E610B74C4190637C3C24901968">
    <w:name w:val="BE25C0E610B74C4190637C3C24901968"/>
  </w:style>
  <w:style w:type="paragraph" w:customStyle="1" w:styleId="BF20E618B4524EFAA5932BB5D70A7C3E">
    <w:name w:val="BF20E618B4524EFAA5932BB5D70A7C3E"/>
  </w:style>
  <w:style w:type="paragraph" w:customStyle="1" w:styleId="681748D16B0F455F9FC1BF72950816AB">
    <w:name w:val="681748D16B0F455F9FC1BF72950816AB"/>
  </w:style>
  <w:style w:type="paragraph" w:customStyle="1" w:styleId="4684E0C908F248C7A796418DFF9C3C2C">
    <w:name w:val="4684E0C908F248C7A796418DFF9C3C2C"/>
  </w:style>
  <w:style w:type="paragraph" w:customStyle="1" w:styleId="877BECAF11BE4B52AA9D827C33A85AEC">
    <w:name w:val="877BECAF11BE4B52AA9D827C33A85AEC"/>
  </w:style>
  <w:style w:type="paragraph" w:customStyle="1" w:styleId="378B1E27DB0B4626951D47FEE2130C34">
    <w:name w:val="378B1E27DB0B4626951D47FEE2130C34"/>
  </w:style>
  <w:style w:type="paragraph" w:customStyle="1" w:styleId="F68A12D39CC24D39808A41835A1FD975">
    <w:name w:val="F68A12D39CC24D39808A41835A1FD975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96E8814022B2473EAB0C38B5DFB88E36">
    <w:name w:val="96E8814022B2473EAB0C38B5DFB88E36"/>
  </w:style>
  <w:style w:type="paragraph" w:customStyle="1" w:styleId="53CBEC0F06234B2B940D20864DE607EA">
    <w:name w:val="53CBEC0F06234B2B940D20864DE607EA"/>
  </w:style>
  <w:style w:type="paragraph" w:customStyle="1" w:styleId="3858644FD17A4B99B67EAFDD80C50948">
    <w:name w:val="3858644FD17A4B99B67EAFDD80C50948"/>
  </w:style>
  <w:style w:type="paragraph" w:customStyle="1" w:styleId="C8BB8DCC54D6430BBF9A3D35A5B59728">
    <w:name w:val="C8BB8DCC54D6430BBF9A3D35A5B59728"/>
  </w:style>
  <w:style w:type="paragraph" w:customStyle="1" w:styleId="CA409A0338F84E55BCB37016C3E8FAA6">
    <w:name w:val="CA409A0338F84E55BCB37016C3E8FAA6"/>
  </w:style>
  <w:style w:type="paragraph" w:customStyle="1" w:styleId="15C353DE8E0743839240498D32AE2CEF">
    <w:name w:val="15C353DE8E0743839240498D32AE2CEF"/>
  </w:style>
  <w:style w:type="paragraph" w:customStyle="1" w:styleId="54FDAD408CC34D2483FBF32893CACF17">
    <w:name w:val="54FDAD408CC34D2483FBF32893CACF17"/>
  </w:style>
  <w:style w:type="paragraph" w:customStyle="1" w:styleId="2F68655CD74B4538A653EFDBB92FE256">
    <w:name w:val="2F68655CD74B4538A653EFDBB92FE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8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2023-08-17T18:36:00Z</dcterms:created>
  <dcterms:modified xsi:type="dcterms:W3CDTF">2023-08-17T18:44:00Z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